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2A23" w14:textId="7B938B3C" w:rsidR="00F82FF0" w:rsidRPr="00DB09F0" w:rsidRDefault="00B079B7" w:rsidP="00F82FF0">
      <w:pPr>
        <w:ind w:right="-27"/>
        <w:outlineLvl w:val="0"/>
        <w:rPr>
          <w:b/>
          <w:sz w:val="36"/>
          <w:szCs w:val="44"/>
        </w:rPr>
      </w:pPr>
      <w:r w:rsidRPr="00DB09F0">
        <w:rPr>
          <w:b/>
          <w:sz w:val="36"/>
          <w:szCs w:val="44"/>
        </w:rPr>
        <w:t>SIMPLE GANTT CHART TEMPLATE – BLANK WEEKLY</w:t>
      </w:r>
    </w:p>
    <w:p w14:paraId="665179DA" w14:textId="77777777" w:rsidR="006609E2" w:rsidRPr="00DB09F0" w:rsidRDefault="006609E2" w:rsidP="00F82FF0">
      <w:pPr>
        <w:ind w:right="-27"/>
        <w:outlineLvl w:val="0"/>
        <w:rPr>
          <w:b/>
          <w:sz w:val="36"/>
          <w:szCs w:val="44"/>
        </w:rPr>
      </w:pPr>
    </w:p>
    <w:tbl>
      <w:tblPr>
        <w:tblStyle w:val="TableGrid"/>
        <w:tblW w:w="14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9"/>
        <w:gridCol w:w="2212"/>
        <w:gridCol w:w="2212"/>
        <w:gridCol w:w="2212"/>
      </w:tblGrid>
      <w:tr w:rsidR="00DB09F0" w:rsidRPr="00DB09F0" w14:paraId="1CA86AD8" w14:textId="77777777" w:rsidTr="006609E2">
        <w:trPr>
          <w:trHeight w:val="147"/>
        </w:trPr>
        <w:tc>
          <w:tcPr>
            <w:tcW w:w="8169" w:type="dxa"/>
            <w:tcBorders>
              <w:bottom w:val="single" w:sz="8" w:space="0" w:color="BFBFBF" w:themeColor="background1" w:themeShade="BF"/>
            </w:tcBorders>
          </w:tcPr>
          <w:p w14:paraId="2D5537B7" w14:textId="77777777" w:rsidR="001D59EC" w:rsidRPr="00DB09F0" w:rsidRDefault="001D59EC" w:rsidP="00C0332F">
            <w:pPr>
              <w:ind w:left="-109" w:right="-27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PROJECT NAME</w:t>
            </w:r>
          </w:p>
        </w:tc>
        <w:tc>
          <w:tcPr>
            <w:tcW w:w="2212" w:type="dxa"/>
            <w:tcBorders>
              <w:bottom w:val="single" w:sz="8" w:space="0" w:color="BFBFBF" w:themeColor="background1" w:themeShade="BF"/>
            </w:tcBorders>
          </w:tcPr>
          <w:p w14:paraId="79BF2534" w14:textId="77777777" w:rsidR="001D59EC" w:rsidRPr="00DB09F0" w:rsidRDefault="001D59EC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PROJECT START DATE</w:t>
            </w:r>
          </w:p>
        </w:tc>
        <w:tc>
          <w:tcPr>
            <w:tcW w:w="2212" w:type="dxa"/>
            <w:tcBorders>
              <w:bottom w:val="single" w:sz="8" w:space="0" w:color="BFBFBF" w:themeColor="background1" w:themeShade="BF"/>
            </w:tcBorders>
          </w:tcPr>
          <w:p w14:paraId="35034217" w14:textId="77777777" w:rsidR="001D59EC" w:rsidRPr="00DB09F0" w:rsidRDefault="001D59EC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PROJECT END DATE</w:t>
            </w:r>
          </w:p>
        </w:tc>
        <w:tc>
          <w:tcPr>
            <w:tcW w:w="2212" w:type="dxa"/>
            <w:tcBorders>
              <w:bottom w:val="single" w:sz="8" w:space="0" w:color="BFBFBF" w:themeColor="background1" w:themeShade="BF"/>
            </w:tcBorders>
          </w:tcPr>
          <w:p w14:paraId="590B2C1E" w14:textId="77777777" w:rsidR="001D59EC" w:rsidRPr="00DB09F0" w:rsidRDefault="001D59EC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TODAY’S DATE</w:t>
            </w:r>
          </w:p>
        </w:tc>
      </w:tr>
      <w:tr w:rsidR="001D59EC" w:rsidRPr="00DB09F0" w14:paraId="34374C45" w14:textId="77777777" w:rsidTr="006609E2">
        <w:trPr>
          <w:trHeight w:val="376"/>
        </w:trPr>
        <w:tc>
          <w:tcPr>
            <w:tcW w:w="816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17A22F" w14:textId="435E58D3" w:rsidR="001D59EC" w:rsidRPr="00DB09F0" w:rsidRDefault="001D59EC" w:rsidP="00C0332F">
            <w:pPr>
              <w:ind w:right="-27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Human Action Identification</w:t>
            </w:r>
          </w:p>
        </w:tc>
        <w:tc>
          <w:tcPr>
            <w:tcW w:w="2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861F71B" w14:textId="01AC4726" w:rsidR="001D59EC" w:rsidRPr="00DB09F0" w:rsidRDefault="006609E2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28/8/21</w:t>
            </w:r>
          </w:p>
        </w:tc>
        <w:tc>
          <w:tcPr>
            <w:tcW w:w="2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151B5DB" w14:textId="207A6C44" w:rsidR="001D59EC" w:rsidRPr="00DB09F0" w:rsidRDefault="006609E2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20/5/22</w:t>
            </w:r>
          </w:p>
        </w:tc>
        <w:tc>
          <w:tcPr>
            <w:tcW w:w="22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6BA4D62" w14:textId="2B2EDAD0" w:rsidR="001D59EC" w:rsidRPr="00DB09F0" w:rsidRDefault="006609E2" w:rsidP="00C0332F">
            <w:pPr>
              <w:ind w:right="-27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</w:rPr>
            </w:pPr>
            <w:r w:rsidRPr="00DB09F0">
              <w:rPr>
                <w:rFonts w:ascii="Times New Roman" w:hAnsi="Times New Roman" w:cs="Times New Roman"/>
                <w:bCs/>
                <w:sz w:val="24"/>
              </w:rPr>
              <w:t>20/5/22</w:t>
            </w:r>
          </w:p>
        </w:tc>
      </w:tr>
    </w:tbl>
    <w:p w14:paraId="4875B83A" w14:textId="77777777" w:rsidR="00F82FF0" w:rsidRPr="00DB09F0" w:rsidRDefault="00F82FF0" w:rsidP="00F82FF0">
      <w:pPr>
        <w:spacing w:line="276" w:lineRule="auto"/>
        <w:rPr>
          <w:sz w:val="16"/>
          <w:szCs w:val="21"/>
        </w:rPr>
      </w:pPr>
    </w:p>
    <w:p w14:paraId="672955A5" w14:textId="77777777" w:rsidR="00F82FF0" w:rsidRPr="00DB09F0" w:rsidRDefault="00F82FF0" w:rsidP="00F82FF0">
      <w:pPr>
        <w:rPr>
          <w:rFonts w:cs="Calibri"/>
          <w:b/>
          <w:bCs/>
          <w:sz w:val="18"/>
          <w:szCs w:val="18"/>
        </w:rPr>
        <w:sectPr w:rsidR="00F82FF0" w:rsidRPr="00DB09F0" w:rsidSect="008C7CD0">
          <w:footerReference w:type="even" r:id="rId11"/>
          <w:footerReference w:type="default" r:id="rId12"/>
          <w:pgSz w:w="20160" w:h="12240" w:orient="landscape"/>
          <w:pgMar w:top="567" w:right="558" w:bottom="720" w:left="612" w:header="720" w:footer="518" w:gutter="0"/>
          <w:cols w:space="720"/>
          <w:titlePg/>
          <w:docGrid w:linePitch="360"/>
        </w:sectPr>
      </w:pPr>
    </w:p>
    <w:tbl>
      <w:tblPr>
        <w:tblpPr w:leftFromText="180" w:rightFromText="180" w:vertAnchor="text" w:tblpY="1"/>
        <w:tblOverlap w:val="never"/>
        <w:tblW w:w="4267" w:type="pct"/>
        <w:tblLook w:val="04A0" w:firstRow="1" w:lastRow="0" w:firstColumn="1" w:lastColumn="0" w:noHBand="0" w:noVBand="1"/>
      </w:tblPr>
      <w:tblGrid>
        <w:gridCol w:w="3566"/>
        <w:gridCol w:w="944"/>
        <w:gridCol w:w="878"/>
        <w:gridCol w:w="536"/>
        <w:gridCol w:w="545"/>
        <w:gridCol w:w="536"/>
        <w:gridCol w:w="545"/>
        <w:gridCol w:w="536"/>
        <w:gridCol w:w="536"/>
        <w:gridCol w:w="536"/>
        <w:gridCol w:w="552"/>
        <w:gridCol w:w="545"/>
        <w:gridCol w:w="545"/>
        <w:gridCol w:w="545"/>
        <w:gridCol w:w="555"/>
        <w:gridCol w:w="558"/>
        <w:gridCol w:w="558"/>
        <w:gridCol w:w="558"/>
        <w:gridCol w:w="568"/>
        <w:gridCol w:w="516"/>
        <w:gridCol w:w="516"/>
        <w:gridCol w:w="516"/>
        <w:gridCol w:w="516"/>
      </w:tblGrid>
      <w:tr w:rsidR="00DB09F0" w:rsidRPr="00DB09F0" w14:paraId="43358F8D" w14:textId="2D75F6A1" w:rsidTr="006609E2">
        <w:trPr>
          <w:trHeight w:val="270"/>
        </w:trPr>
        <w:tc>
          <w:tcPr>
            <w:tcW w:w="1103" w:type="pct"/>
            <w:shd w:val="clear" w:color="auto" w:fill="auto"/>
            <w:vAlign w:val="center"/>
          </w:tcPr>
          <w:p w14:paraId="37C78D35" w14:textId="77777777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563" w:type="pct"/>
            <w:gridSpan w:val="2"/>
            <w:shd w:val="clear" w:color="auto" w:fill="auto"/>
            <w:vAlign w:val="center"/>
          </w:tcPr>
          <w:p w14:paraId="1454E5B0" w14:textId="77777777" w:rsidR="008D7EB0" w:rsidRPr="00DB09F0" w:rsidRDefault="008D7EB0" w:rsidP="006609E2">
            <w:pPr>
              <w:jc w:val="right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2743" w:type="pct"/>
            <w:gridSpan w:val="16"/>
            <w:tcBorders>
              <w:bottom w:val="single" w:sz="8" w:space="0" w:color="808080" w:themeColor="background1" w:themeShade="80"/>
            </w:tcBorders>
            <w:vAlign w:val="center"/>
          </w:tcPr>
          <w:p w14:paraId="17FC4025" w14:textId="62607308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PHASE TWO</w:t>
            </w:r>
          </w:p>
        </w:tc>
        <w:tc>
          <w:tcPr>
            <w:tcW w:w="591" w:type="pct"/>
            <w:gridSpan w:val="4"/>
            <w:tcBorders>
              <w:bottom w:val="single" w:sz="8" w:space="0" w:color="808080" w:themeColor="background1" w:themeShade="80"/>
            </w:tcBorders>
          </w:tcPr>
          <w:p w14:paraId="15C5189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</w:p>
        </w:tc>
      </w:tr>
      <w:tr w:rsidR="00DB09F0" w:rsidRPr="00DB09F0" w14:paraId="472504C5" w14:textId="41FB1893" w:rsidTr="006609E2">
        <w:trPr>
          <w:trHeight w:val="432"/>
        </w:trPr>
        <w:tc>
          <w:tcPr>
            <w:tcW w:w="1103" w:type="pct"/>
            <w:shd w:val="clear" w:color="auto" w:fill="auto"/>
            <w:vAlign w:val="center"/>
          </w:tcPr>
          <w:p w14:paraId="78D0F254" w14:textId="77777777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563" w:type="pct"/>
            <w:gridSpan w:val="2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F6F1D58" w14:textId="77777777" w:rsidR="008D7EB0" w:rsidRPr="00DB09F0" w:rsidRDefault="008D7EB0" w:rsidP="006609E2">
            <w:pPr>
              <w:jc w:val="right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MONTH</w:t>
            </w:r>
          </w:p>
        </w:tc>
        <w:tc>
          <w:tcPr>
            <w:tcW w:w="678" w:type="pct"/>
            <w:gridSpan w:val="4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vAlign w:val="center"/>
          </w:tcPr>
          <w:p w14:paraId="04C58EC4" w14:textId="290677B0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January</w:t>
            </w:r>
          </w:p>
        </w:tc>
        <w:tc>
          <w:tcPr>
            <w:tcW w:w="677" w:type="pct"/>
            <w:gridSpan w:val="4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vAlign w:val="center"/>
          </w:tcPr>
          <w:p w14:paraId="2A02A7DB" w14:textId="64B0240A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February</w:t>
            </w:r>
          </w:p>
        </w:tc>
        <w:tc>
          <w:tcPr>
            <w:tcW w:w="686" w:type="pct"/>
            <w:gridSpan w:val="4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vAlign w:val="center"/>
          </w:tcPr>
          <w:p w14:paraId="42EE4E4E" w14:textId="50787631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March</w:t>
            </w:r>
          </w:p>
        </w:tc>
        <w:tc>
          <w:tcPr>
            <w:tcW w:w="702" w:type="pct"/>
            <w:gridSpan w:val="4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vAlign w:val="center"/>
          </w:tcPr>
          <w:p w14:paraId="4B3EE6B2" w14:textId="2C117C33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April</w:t>
            </w:r>
          </w:p>
        </w:tc>
        <w:tc>
          <w:tcPr>
            <w:tcW w:w="591" w:type="pct"/>
            <w:gridSpan w:val="4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vAlign w:val="center"/>
          </w:tcPr>
          <w:p w14:paraId="116F853D" w14:textId="1ABC01BD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May</w:t>
            </w:r>
          </w:p>
        </w:tc>
      </w:tr>
      <w:tr w:rsidR="00DB09F0" w:rsidRPr="00DB09F0" w14:paraId="559EEEF3" w14:textId="67C0778F" w:rsidTr="006609E2">
        <w:trPr>
          <w:trHeight w:val="432"/>
        </w:trPr>
        <w:tc>
          <w:tcPr>
            <w:tcW w:w="1103" w:type="pct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33F4F"/>
            <w:vAlign w:val="center"/>
          </w:tcPr>
          <w:p w14:paraId="0AA33840" w14:textId="77777777" w:rsidR="008D7EB0" w:rsidRPr="00DB09F0" w:rsidRDefault="008D7EB0" w:rsidP="006609E2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ACTIVITY</w:t>
            </w:r>
          </w:p>
        </w:tc>
        <w:tc>
          <w:tcPr>
            <w:tcW w:w="294" w:type="pct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</w:tcPr>
          <w:p w14:paraId="5AD2332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START</w:t>
            </w:r>
          </w:p>
        </w:tc>
        <w:tc>
          <w:tcPr>
            <w:tcW w:w="269" w:type="pct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4D01D66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END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9AA8446" w14:textId="478CD64C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W1</w:t>
            </w: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03CC9E7" w14:textId="0105F203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W2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26CC41C5" w14:textId="5C220CBE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W3</w:t>
            </w: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7DFA4E49" w14:textId="214FC2F2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W4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5402D0A6" w14:textId="0BF68EC4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W1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51EE003" w14:textId="0CCFA84F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W2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27A9BB4D" w14:textId="15788D88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W3</w:t>
            </w:r>
          </w:p>
        </w:tc>
        <w:tc>
          <w:tcPr>
            <w:tcW w:w="172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2172ACF8" w14:textId="4CDA620A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W4</w:t>
            </w: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464452F2" w14:textId="70EFE5FB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W1</w:t>
            </w: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4687CF69" w14:textId="3E56D1E8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W2</w:t>
            </w: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9EC8FC1" w14:textId="23BF97B6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W3</w:t>
            </w:r>
          </w:p>
        </w:tc>
        <w:tc>
          <w:tcPr>
            <w:tcW w:w="174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14690CFC" w14:textId="082BE036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W4</w:t>
            </w:r>
          </w:p>
        </w:tc>
        <w:tc>
          <w:tcPr>
            <w:tcW w:w="175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6ADF1383" w14:textId="164528D9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W1</w:t>
            </w:r>
          </w:p>
        </w:tc>
        <w:tc>
          <w:tcPr>
            <w:tcW w:w="175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664F5B7B" w14:textId="763CCD44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W2</w:t>
            </w:r>
          </w:p>
        </w:tc>
        <w:tc>
          <w:tcPr>
            <w:tcW w:w="175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6F235244" w14:textId="159BB200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W3</w:t>
            </w:r>
          </w:p>
        </w:tc>
        <w:tc>
          <w:tcPr>
            <w:tcW w:w="17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419A403B" w14:textId="11086D10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W4</w:t>
            </w:r>
          </w:p>
        </w:tc>
        <w:tc>
          <w:tcPr>
            <w:tcW w:w="14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28DB1859" w14:textId="0B4CC819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W1</w:t>
            </w:r>
          </w:p>
        </w:tc>
        <w:tc>
          <w:tcPr>
            <w:tcW w:w="14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7841D390" w14:textId="1BA50CEC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W2</w:t>
            </w:r>
          </w:p>
        </w:tc>
        <w:tc>
          <w:tcPr>
            <w:tcW w:w="14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105E3539" w14:textId="25ED8929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W3</w:t>
            </w:r>
          </w:p>
        </w:tc>
        <w:tc>
          <w:tcPr>
            <w:tcW w:w="14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22F0EE6" w14:textId="24B3B20D" w:rsidR="008D7EB0" w:rsidRPr="00DB09F0" w:rsidRDefault="008D7EB0" w:rsidP="006609E2">
            <w:pPr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DB09F0">
              <w:rPr>
                <w:rFonts w:ascii="Times New Roman" w:hAnsi="Times New Roman"/>
                <w:b/>
                <w:bCs/>
                <w:szCs w:val="20"/>
              </w:rPr>
              <w:t>W4</w:t>
            </w:r>
          </w:p>
        </w:tc>
      </w:tr>
      <w:tr w:rsidR="00DB09F0" w:rsidRPr="00DB09F0" w14:paraId="731A25C0" w14:textId="6945D5D2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4D41C01C" w14:textId="7F3E3DA6" w:rsidR="008D7EB0" w:rsidRPr="00DB09F0" w:rsidRDefault="008D7EB0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Started Implementation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08705E7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59E580A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235933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C5CDBB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165498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bottom w:val="single" w:sz="8" w:space="0" w:color="BFBFBF" w:themeColor="background1" w:themeShade="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9ACEE6B" w14:textId="6092FE60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703DE3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A70105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8307E5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BC0F548" w14:textId="2723E48E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EE6D2C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830EEA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83FD50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29755F2" w14:textId="6FC1F52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85E286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F40D3A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5049E9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8B99872" w14:textId="1A4C3371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BE2EA38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B40559C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E2137D5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289F9B1" w14:textId="42F92A92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7E958133" w14:textId="33F6166A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D273CDF" w14:textId="2408E302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Selection of technology stack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158251" w14:textId="3B6E56B6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5/1/22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2F352E33" w14:textId="6975FBB2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19/1/22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E599" w:themeFill="accent4" w:themeFillTint="66"/>
            <w:vAlign w:val="center"/>
          </w:tcPr>
          <w:p w14:paraId="6D02D21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E599" w:themeFill="accent4" w:themeFillTint="66"/>
            <w:vAlign w:val="center"/>
          </w:tcPr>
          <w:p w14:paraId="2042B97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E599" w:themeFill="accent4" w:themeFillTint="66"/>
            <w:vAlign w:val="center"/>
          </w:tcPr>
          <w:p w14:paraId="3AD2B11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42186F47" w14:textId="62FBB2AF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1F5CAB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D6E441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36108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077010" w14:textId="763C4A2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03C272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EB6AFF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189D52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A830575" w14:textId="6AB80246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1CE875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B2BD6B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BD94C2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B5BDF62" w14:textId="7A0BCD43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CB74BB9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EE0CDD9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145EF47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2FD556C" w14:textId="21BFF8C4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52DFA3CA" w14:textId="1A8C152A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88A701F" w14:textId="3509226F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Pose estimation Logic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4F3C9B" w14:textId="39D1F960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15/1/22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1AD4D8A8" w14:textId="4691FA09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10/3/22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C720A2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DFCDCE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08B3562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2F36874E" w14:textId="440A5BD6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26FB65E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158066D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79F63AD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255CF4E3" w14:textId="7DF7D034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1366703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5E0B3" w:themeFill="accent6" w:themeFillTint="66"/>
            <w:vAlign w:val="center"/>
          </w:tcPr>
          <w:p w14:paraId="5BEC86A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BF6EB9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1514B85" w14:textId="2211794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63B807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3BD746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627A5A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72072C5" w14:textId="4A44A35A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E0BDE87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864A8A0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A5F54A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FEB28F4" w14:textId="05DD18C5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53017B36" w14:textId="3465B3C3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689B6D5F" w14:textId="25B70711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Front-end Development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AA415E" w14:textId="572B65BC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25/2/22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429A9741" w14:textId="3C6154D5" w:rsidR="008D7EB0" w:rsidRPr="00DB09F0" w:rsidRDefault="001D59EC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6</w:t>
            </w:r>
            <w:r w:rsidR="0034132F" w:rsidRPr="00DB09F0">
              <w:rPr>
                <w:rFonts w:ascii="Times New Roman" w:hAnsi="Times New Roman"/>
                <w:szCs w:val="20"/>
              </w:rPr>
              <w:t>/</w:t>
            </w:r>
            <w:r w:rsidRPr="00DB09F0">
              <w:rPr>
                <w:rFonts w:ascii="Times New Roman" w:hAnsi="Times New Roman"/>
                <w:szCs w:val="20"/>
              </w:rPr>
              <w:t>5</w:t>
            </w:r>
            <w:r w:rsidR="0034132F" w:rsidRPr="00DB09F0">
              <w:rPr>
                <w:rFonts w:ascii="Times New Roman" w:hAnsi="Times New Roman"/>
                <w:szCs w:val="20"/>
              </w:rPr>
              <w:t>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2579E4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65F30E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CE4E3F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5AA1569" w14:textId="4BB0A28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4FD2E1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FDE4D5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E4A284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5BD45156" w14:textId="162A6F51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B2A9FB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4D3E8D9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73C9DC3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A2DF9A3" w14:textId="433674C6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CF2E12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2CB397E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00D6C4B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0653AC31" w14:textId="60439D3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5F13505C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2FED37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5040269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5DC6BA7" w14:textId="01B38573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63A47E5E" w14:textId="7C3BEF7A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AE0B548" w14:textId="2C65AAA1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Classification model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39DE42" w14:textId="3A0FF06C" w:rsidR="008D7EB0" w:rsidRPr="00DB09F0" w:rsidRDefault="001D59EC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3</w:t>
            </w:r>
            <w:r w:rsidR="0034132F" w:rsidRPr="00DB09F0">
              <w:rPr>
                <w:rFonts w:ascii="Times New Roman" w:hAnsi="Times New Roman"/>
                <w:szCs w:val="20"/>
              </w:rPr>
              <w:t>/</w:t>
            </w:r>
            <w:r w:rsidRPr="00DB09F0">
              <w:rPr>
                <w:rFonts w:ascii="Times New Roman" w:hAnsi="Times New Roman"/>
                <w:szCs w:val="20"/>
              </w:rPr>
              <w:t>4</w:t>
            </w:r>
            <w:r w:rsidR="0034132F" w:rsidRPr="00DB09F0">
              <w:rPr>
                <w:rFonts w:ascii="Times New Roman" w:hAnsi="Times New Roman"/>
                <w:szCs w:val="20"/>
              </w:rPr>
              <w:t>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461041CC" w14:textId="4ACBC129" w:rsidR="008D7EB0" w:rsidRPr="00DB09F0" w:rsidRDefault="001D59EC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25</w:t>
            </w:r>
            <w:r w:rsidR="0034132F" w:rsidRPr="00DB09F0">
              <w:rPr>
                <w:rFonts w:ascii="Times New Roman" w:hAnsi="Times New Roman"/>
                <w:szCs w:val="20"/>
              </w:rPr>
              <w:t>/</w:t>
            </w:r>
            <w:r w:rsidR="00B83AC9" w:rsidRPr="00DB09F0">
              <w:rPr>
                <w:rFonts w:ascii="Times New Roman" w:hAnsi="Times New Roman"/>
                <w:szCs w:val="20"/>
              </w:rPr>
              <w:t>4</w:t>
            </w:r>
            <w:r w:rsidR="0034132F" w:rsidRPr="00DB09F0">
              <w:rPr>
                <w:rFonts w:ascii="Times New Roman" w:hAnsi="Times New Roman"/>
                <w:szCs w:val="20"/>
              </w:rPr>
              <w:t>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343AD9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4666B41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6D17F8C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5D27BBB" w14:textId="42EA5820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B98F7A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66151E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E90DAE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44B12CC" w14:textId="059E791D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48F67F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C953E6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488126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C14E9D2" w14:textId="5E282139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45BC554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651FE12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130C772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1896937A" w14:textId="0A60FC51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8012B73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FECA806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4F6F8CC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BCDEDF9" w14:textId="6D635D5A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472AFCDE" w14:textId="35455A4A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890CE31" w14:textId="7FCFB04A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Link frontend and Backend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FEA30A" w14:textId="0EB9D624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10/</w:t>
            </w:r>
            <w:r w:rsidR="00B83AC9" w:rsidRPr="00DB09F0">
              <w:rPr>
                <w:rFonts w:ascii="Times New Roman" w:hAnsi="Times New Roman"/>
                <w:szCs w:val="20"/>
              </w:rPr>
              <w:t>4</w:t>
            </w:r>
            <w:r w:rsidRPr="00DB09F0">
              <w:rPr>
                <w:rFonts w:ascii="Times New Roman" w:hAnsi="Times New Roman"/>
                <w:szCs w:val="20"/>
              </w:rPr>
              <w:t>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5AC16982" w14:textId="2E3FAF15" w:rsidR="008D7EB0" w:rsidRPr="00DB09F0" w:rsidRDefault="001D59EC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15</w:t>
            </w:r>
            <w:r w:rsidR="0034132F" w:rsidRPr="00DB09F0">
              <w:rPr>
                <w:rFonts w:ascii="Times New Roman" w:hAnsi="Times New Roman"/>
                <w:szCs w:val="20"/>
              </w:rPr>
              <w:t>/</w:t>
            </w:r>
            <w:r w:rsidRPr="00DB09F0">
              <w:rPr>
                <w:rFonts w:ascii="Times New Roman" w:hAnsi="Times New Roman"/>
                <w:szCs w:val="20"/>
              </w:rPr>
              <w:t>5/</w:t>
            </w:r>
            <w:r w:rsidR="0034132F" w:rsidRPr="00DB09F0">
              <w:rPr>
                <w:rFonts w:ascii="Times New Roman" w:hAnsi="Times New Roman"/>
                <w:szCs w:val="20"/>
              </w:rPr>
              <w:t>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E9189E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0646D7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7C81C1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642DA9AC" w14:textId="4963A3D9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39AC5E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3A6AA5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BE1EF1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8B59C45" w14:textId="351A78D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FA1ECC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205566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1CF70D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0B87F39" w14:textId="03FBD834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0738D2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1BFC007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2DAABEA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2D94F941" w14:textId="09ED521B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4BB699A1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373084B0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B5F2D8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16027D0" w14:textId="7FFDEE94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67A6E3B0" w14:textId="2980B17F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733AAB6" w14:textId="4AFBB4C0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Manual testing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24D28A6" w14:textId="38642BF6" w:rsidR="008D7EB0" w:rsidRPr="00DB09F0" w:rsidRDefault="001D59EC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25</w:t>
            </w:r>
            <w:r w:rsidR="0034132F" w:rsidRPr="00DB09F0">
              <w:rPr>
                <w:rFonts w:ascii="Times New Roman" w:hAnsi="Times New Roman"/>
                <w:szCs w:val="20"/>
              </w:rPr>
              <w:t>/</w:t>
            </w:r>
            <w:r w:rsidRPr="00DB09F0">
              <w:rPr>
                <w:rFonts w:ascii="Times New Roman" w:hAnsi="Times New Roman"/>
                <w:szCs w:val="20"/>
              </w:rPr>
              <w:t>3</w:t>
            </w:r>
            <w:r w:rsidR="0034132F" w:rsidRPr="00DB09F0">
              <w:rPr>
                <w:rFonts w:ascii="Times New Roman" w:hAnsi="Times New Roman"/>
                <w:szCs w:val="20"/>
              </w:rPr>
              <w:t>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751D4FDA" w14:textId="74F30659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3/4/22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56F96F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74FE6AE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F57E11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66494D8D" w14:textId="3D843EF2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62FCDF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2FDFF9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543CCF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87DBFF0" w14:textId="4FCA1260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1013F9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F109B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50DF85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D966" w:themeFill="accent4" w:themeFillTint="99"/>
            <w:vAlign w:val="center"/>
          </w:tcPr>
          <w:p w14:paraId="15A1D104" w14:textId="5AAFB009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D966" w:themeFill="accent4" w:themeFillTint="99"/>
            <w:vAlign w:val="center"/>
          </w:tcPr>
          <w:p w14:paraId="47CAD8C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BEA130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DE8756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B041BAE" w14:textId="048A46CD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576CA55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93CE1F1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FB4A3D4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B614543" w14:textId="757786AE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40A9ECE3" w14:textId="592CDB42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879B786" w14:textId="6AB29F21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Automated Testing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38259BC" w14:textId="0971773D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3/</w:t>
            </w:r>
            <w:r w:rsidR="001D59EC" w:rsidRPr="00DB09F0">
              <w:rPr>
                <w:rFonts w:ascii="Times New Roman" w:hAnsi="Times New Roman"/>
                <w:szCs w:val="20"/>
              </w:rPr>
              <w:t>5/</w:t>
            </w:r>
            <w:r w:rsidRPr="00DB09F0">
              <w:rPr>
                <w:rFonts w:ascii="Times New Roman" w:hAnsi="Times New Roman"/>
                <w:szCs w:val="20"/>
              </w:rPr>
              <w:t>22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7AB9695E" w14:textId="6CAFE986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</w:t>
            </w:r>
            <w:r w:rsidR="001D59EC" w:rsidRPr="00DB09F0">
              <w:rPr>
                <w:rFonts w:ascii="Times New Roman" w:hAnsi="Times New Roman"/>
                <w:szCs w:val="20"/>
              </w:rPr>
              <w:t>6</w:t>
            </w:r>
            <w:r w:rsidRPr="00DB09F0">
              <w:rPr>
                <w:rFonts w:ascii="Times New Roman" w:hAnsi="Times New Roman"/>
                <w:szCs w:val="20"/>
              </w:rPr>
              <w:t>/</w:t>
            </w:r>
            <w:r w:rsidR="001D59EC" w:rsidRPr="00DB09F0">
              <w:rPr>
                <w:rFonts w:ascii="Times New Roman" w:hAnsi="Times New Roman"/>
                <w:szCs w:val="20"/>
              </w:rPr>
              <w:t>5</w:t>
            </w:r>
            <w:r w:rsidRPr="00DB09F0">
              <w:rPr>
                <w:rFonts w:ascii="Times New Roman" w:hAnsi="Times New Roman"/>
                <w:szCs w:val="20"/>
              </w:rPr>
              <w:t>/22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5653C8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7CEEB1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81EB7F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A92B0A2" w14:textId="79A1206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68309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D1D59E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A0E406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E1002BB" w14:textId="560A04D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C360E5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0D07F0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9A56F6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88BEE84" w14:textId="773F8DF6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C4572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F503FB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4AA4E4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627D1D8" w14:textId="63F4FE1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08A76"/>
            <w:vAlign w:val="center"/>
          </w:tcPr>
          <w:p w14:paraId="4D8EFC02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08A76"/>
            <w:vAlign w:val="center"/>
          </w:tcPr>
          <w:p w14:paraId="0166C3BA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08A76"/>
            <w:vAlign w:val="center"/>
          </w:tcPr>
          <w:p w14:paraId="5E6F78BB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6DC85CD" w14:textId="1434EDAF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2DB1721D" w14:textId="5B214B8D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51F19AC1" w14:textId="2486B792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Review 3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</w:tcPr>
          <w:p w14:paraId="1A86105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42DB69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25908F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CB9C18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D420AB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5B5C79D" w14:textId="59BA7CF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2C0B0C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54BA94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2A9C57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CD3B4DB" w14:textId="6F9E30BD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6E62D7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76A95A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EFC11B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4821A1A" w14:textId="5D7D9C6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17E5F7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8216DA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577E76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EBA573C" w14:textId="28BACE0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7CFD9C6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BE24411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25A106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7B8AD40" w14:textId="35D6ADA1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03BA4ACE" w14:textId="1A1D931D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B73A0CC" w14:textId="6A91D7B5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Presented partial implementation of project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50C571" w14:textId="03B69A08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25/3/22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40B33BD8" w14:textId="5BA8692F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28/3/22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A65844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4390DDF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7A0AA8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E32CF9A" w14:textId="1F3048CC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E97817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54FA54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B845AD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87829E4" w14:textId="04C0415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CE204C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5DDE1C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C2BF5B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9476A43" w14:textId="7165E3D3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A9792E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EC315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72CB224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0E8881B" w14:textId="364D9D4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6A3DDE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7859388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A79985B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F7EC09" w14:textId="44D0BB0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6B1EA2E1" w14:textId="7E1910FD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1CD46FE5" w14:textId="797A53DE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Review 4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</w:tcPr>
          <w:p w14:paraId="3C8B853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F81D13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AB5267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2918B9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4A5941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EB55FA3" w14:textId="3D7B9FFB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7D94E0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694634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5B2505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84F905F" w14:textId="78B2A10C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EAFFB1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03FB29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6B3F90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11377A8" w14:textId="3B5A34FF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65BA70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5238BA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FB2B81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8D47F25" w14:textId="75FAECCF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C14495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14F69A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E95D31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2379ECE" w14:textId="2D2ABFFE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0C554C98" w14:textId="7C5F8C93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115B75EC" w14:textId="235A9B06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Presented complete implementation of project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679B5C" w14:textId="48CDEBF6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2/5/22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46C017A6" w14:textId="48074EC3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6/5/22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E5A451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81A58C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5CDA69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ED6DB80" w14:textId="5FA3EA24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B61246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8BED39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BC7527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AFE4532" w14:textId="6A265393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7557DF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5CE51E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7282D2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77FD5B" w14:textId="3DED655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F9F0E5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F52EF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018798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04559D" w14:textId="5FED59E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32214E1F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2BED6AD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E3E7567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7B4F87D" w14:textId="2589CA44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57FB2980" w14:textId="4D967682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3F680D8E" w14:textId="028833A1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Submission of report for checking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5F48845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7C09D0F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1ACC44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BF35D9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25A5CB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BD1A796" w14:textId="36B89159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57C258B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6B93FE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BD65FC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5EA4845" w14:textId="3F31D31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3B69C6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F9B56D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55E4E4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871EE95" w14:textId="582878FE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B62C3C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6FC860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0AE75E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83297ED" w14:textId="328B770C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EBA6556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FCE8156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044AC10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B991FFC" w14:textId="44189935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29051549" w14:textId="4DE356E1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973FB80" w14:textId="655AD92A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Made Revisions in Project Report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E90C9F" w14:textId="3A55C3D6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13/5/22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2F961477" w14:textId="3844DCA9" w:rsidR="008D7EB0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20/5/22</w:t>
            </w:r>
            <w:r w:rsidR="008D7EB0"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0C6669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65ADA7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067AF93F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CE7D602" w14:textId="226ED3F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D6E5AC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D9D537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798E26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9CFD2E4" w14:textId="3E2786E2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BF3F5C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927DDE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977E8BE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48CDBA9" w14:textId="47EE4C5A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4737212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BEBD901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1F0EB9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550D4EC" w14:textId="7AEE5658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B7CC54B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CA98519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2E63C210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A8F691F" w14:textId="404468FF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36F15E34" w14:textId="0EC958D6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30E6A29" w14:textId="378B79FD" w:rsidR="008D7EB0" w:rsidRPr="00DB09F0" w:rsidRDefault="0033142E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Final Submission of Report and Project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01643128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7BBE82E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 </w:t>
            </w: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86E0A0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0846BB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32520F9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806D837" w14:textId="66B993F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1A06B2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23B53B7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9077530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5D499D7" w14:textId="23D3DBB5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B0D160A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013621C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2A7BC45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27FDCD6" w14:textId="6CF9ED2F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4DA7B33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CB528CD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CEAE8B6" w14:textId="77777777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6C7B82E" w14:textId="43D105DB" w:rsidR="008D7EB0" w:rsidRPr="00DB09F0" w:rsidRDefault="008D7EB0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E23823E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3482A37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2884179" w14:textId="77777777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38DE564" w14:textId="7A6BA19A" w:rsidR="008D7EB0" w:rsidRPr="00DB09F0" w:rsidRDefault="008D7EB0" w:rsidP="006609E2">
            <w:pPr>
              <w:rPr>
                <w:rFonts w:ascii="Times New Roman" w:hAnsi="Times New Roman"/>
                <w:szCs w:val="20"/>
              </w:rPr>
            </w:pPr>
          </w:p>
        </w:tc>
      </w:tr>
      <w:tr w:rsidR="00DB09F0" w:rsidRPr="00DB09F0" w14:paraId="61F261B9" w14:textId="77777777" w:rsidTr="006609E2">
        <w:trPr>
          <w:trHeight w:val="432"/>
        </w:trPr>
        <w:tc>
          <w:tcPr>
            <w:tcW w:w="1103" w:type="pct"/>
            <w:tcBorders>
              <w:top w:val="nil"/>
              <w:left w:val="single" w:sz="4" w:space="0" w:color="BFBF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C0792E8" w14:textId="502834B3" w:rsidR="0033142E" w:rsidRPr="00DB09F0" w:rsidRDefault="0034132F" w:rsidP="006609E2">
            <w:pPr>
              <w:jc w:val="both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 xml:space="preserve">Submitted </w:t>
            </w:r>
            <w:r w:rsidR="0033142E" w:rsidRPr="00DB09F0">
              <w:rPr>
                <w:rFonts w:ascii="Times New Roman" w:hAnsi="Times New Roman"/>
                <w:szCs w:val="20"/>
              </w:rPr>
              <w:t xml:space="preserve">Black-Book </w:t>
            </w:r>
            <w:r w:rsidRPr="00DB09F0">
              <w:rPr>
                <w:rFonts w:ascii="Times New Roman" w:hAnsi="Times New Roman"/>
                <w:szCs w:val="20"/>
              </w:rPr>
              <w:t xml:space="preserve">Report </w:t>
            </w:r>
            <w:r w:rsidR="0033142E" w:rsidRPr="00DB09F0">
              <w:rPr>
                <w:rFonts w:ascii="Times New Roman" w:hAnsi="Times New Roman"/>
                <w:szCs w:val="20"/>
              </w:rPr>
              <w:t xml:space="preserve">print </w:t>
            </w:r>
          </w:p>
        </w:tc>
        <w:tc>
          <w:tcPr>
            <w:tcW w:w="294" w:type="pct"/>
            <w:tcBorders>
              <w:top w:val="nil"/>
              <w:left w:val="single" w:sz="4" w:space="0" w:color="BFBFBF"/>
              <w:bottom w:val="single" w:sz="8" w:space="0" w:color="808080" w:themeColor="background1" w:themeShade="80"/>
              <w:right w:val="single" w:sz="4" w:space="0" w:color="BFBFBF"/>
            </w:tcBorders>
            <w:shd w:val="clear" w:color="000000" w:fill="F2F2F2"/>
            <w:vAlign w:val="center"/>
          </w:tcPr>
          <w:p w14:paraId="399B85E1" w14:textId="0D908E9C" w:rsidR="0033142E" w:rsidRPr="00DB09F0" w:rsidRDefault="0034132F" w:rsidP="006609E2">
            <w:pPr>
              <w:jc w:val="center"/>
              <w:rPr>
                <w:rFonts w:ascii="Times New Roman" w:hAnsi="Times New Roman"/>
                <w:szCs w:val="20"/>
              </w:rPr>
            </w:pPr>
            <w:r w:rsidRPr="00DB09F0">
              <w:rPr>
                <w:rFonts w:ascii="Times New Roman" w:hAnsi="Times New Roman"/>
                <w:szCs w:val="20"/>
              </w:rPr>
              <w:t>20/5/22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1E6BDA0A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2A98682F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3E18F8B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6F4C915F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6771ED75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8AF9CC3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41DB6F7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300D835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2731EC0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56FA01D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65E55D2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C0F3899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EFB2137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3640CE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360E232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5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6D27D52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7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41E8583" w14:textId="77777777" w:rsidR="0033142E" w:rsidRPr="00DB09F0" w:rsidRDefault="0033142E" w:rsidP="006609E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1F4BA71" w14:textId="77777777" w:rsidR="0033142E" w:rsidRPr="00DB09F0" w:rsidRDefault="0033142E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4A188AC" w14:textId="77777777" w:rsidR="0033142E" w:rsidRPr="00DB09F0" w:rsidRDefault="0033142E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5404FFA1" w14:textId="77777777" w:rsidR="0033142E" w:rsidRPr="00DB09F0" w:rsidRDefault="0033142E" w:rsidP="006609E2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48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5ECFB8D3" w14:textId="77777777" w:rsidR="0033142E" w:rsidRPr="00DB09F0" w:rsidRDefault="0033142E" w:rsidP="006609E2">
            <w:pPr>
              <w:rPr>
                <w:rFonts w:ascii="Times New Roman" w:hAnsi="Times New Roman"/>
                <w:szCs w:val="20"/>
              </w:rPr>
            </w:pPr>
          </w:p>
        </w:tc>
      </w:tr>
    </w:tbl>
    <w:p w14:paraId="17B1F119" w14:textId="77777777" w:rsidR="006609E2" w:rsidRPr="00DB09F0" w:rsidRDefault="006609E2" w:rsidP="00F82FF0">
      <w:pPr>
        <w:spacing w:line="276" w:lineRule="auto"/>
        <w:outlineLvl w:val="0"/>
        <w:rPr>
          <w:bCs/>
          <w:szCs w:val="20"/>
        </w:rPr>
      </w:pPr>
    </w:p>
    <w:p w14:paraId="297FC490" w14:textId="77777777" w:rsidR="006609E2" w:rsidRPr="00DB09F0" w:rsidRDefault="006609E2" w:rsidP="00F82FF0">
      <w:pPr>
        <w:spacing w:line="276" w:lineRule="auto"/>
        <w:outlineLvl w:val="0"/>
        <w:rPr>
          <w:bCs/>
          <w:szCs w:val="20"/>
        </w:rPr>
      </w:pPr>
    </w:p>
    <w:p w14:paraId="64B7D225" w14:textId="25A492CB" w:rsidR="00F82FF0" w:rsidRPr="00DB09F0" w:rsidRDefault="006609E2" w:rsidP="006609E2">
      <w:pPr>
        <w:tabs>
          <w:tab w:val="left" w:pos="1853"/>
        </w:tabs>
        <w:spacing w:line="276" w:lineRule="auto"/>
        <w:outlineLvl w:val="0"/>
        <w:rPr>
          <w:bCs/>
          <w:szCs w:val="20"/>
        </w:rPr>
      </w:pPr>
      <w:r w:rsidRPr="00DB09F0">
        <w:rPr>
          <w:bCs/>
          <w:szCs w:val="20"/>
        </w:rPr>
        <w:tab/>
      </w:r>
      <w:r w:rsidRPr="00DB09F0">
        <w:rPr>
          <w:bCs/>
          <w:szCs w:val="20"/>
        </w:rPr>
        <w:br w:type="textWrapping" w:clear="all"/>
      </w:r>
    </w:p>
    <w:p w14:paraId="288EBBE0" w14:textId="6FCF0D5E" w:rsidR="009D75CE" w:rsidRPr="00DB09F0" w:rsidRDefault="009D75CE" w:rsidP="00E32805">
      <w:pPr>
        <w:spacing w:line="276" w:lineRule="auto"/>
        <w:outlineLvl w:val="0"/>
        <w:rPr>
          <w:bCs/>
          <w:szCs w:val="20"/>
        </w:rPr>
        <w:sectPr w:rsidR="009D75CE" w:rsidRPr="00DB09F0" w:rsidSect="0005511C">
          <w:footerReference w:type="even" r:id="rId13"/>
          <w:footerReference w:type="default" r:id="rId14"/>
          <w:type w:val="continuous"/>
          <w:pgSz w:w="20160" w:h="12240" w:orient="landscape"/>
          <w:pgMar w:top="567" w:right="558" w:bottom="720" w:left="612" w:header="720" w:footer="518" w:gutter="0"/>
          <w:cols w:space="144"/>
          <w:titlePg/>
          <w:docGrid w:linePitch="360"/>
        </w:sectPr>
      </w:pPr>
    </w:p>
    <w:tbl>
      <w:tblPr>
        <w:tblpPr w:leftFromText="180" w:rightFromText="180" w:vertAnchor="text" w:horzAnchor="margin" w:tblpXSpec="center" w:tblpY="12"/>
        <w:tblW w:w="10576" w:type="dxa"/>
        <w:tblLook w:val="04A0" w:firstRow="1" w:lastRow="0" w:firstColumn="1" w:lastColumn="0" w:noHBand="0" w:noVBand="1"/>
      </w:tblPr>
      <w:tblGrid>
        <w:gridCol w:w="2652"/>
        <w:gridCol w:w="812"/>
        <w:gridCol w:w="960"/>
        <w:gridCol w:w="745"/>
        <w:gridCol w:w="679"/>
        <w:gridCol w:w="689"/>
        <w:gridCol w:w="667"/>
        <w:gridCol w:w="634"/>
        <w:gridCol w:w="633"/>
        <w:gridCol w:w="722"/>
        <w:gridCol w:w="655"/>
        <w:gridCol w:w="722"/>
        <w:gridCol w:w="6"/>
      </w:tblGrid>
      <w:tr w:rsidR="0015779D" w:rsidRPr="00DB09F0" w14:paraId="1DF4C1AE" w14:textId="77777777" w:rsidTr="0015779D">
        <w:trPr>
          <w:trHeight w:val="199"/>
        </w:trPr>
        <w:tc>
          <w:tcPr>
            <w:tcW w:w="4251" w:type="dxa"/>
            <w:gridSpan w:val="3"/>
            <w:tcBorders>
              <w:left w:val="single" w:sz="4" w:space="0" w:color="BFBFBF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18DECD7" w14:textId="77777777" w:rsidR="00DB09F0" w:rsidRPr="00DB09F0" w:rsidRDefault="00DB09F0" w:rsidP="00A77FDE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510" w:type="dxa"/>
            <w:gridSpan w:val="5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</w:tcPr>
          <w:p w14:paraId="13E31DC7" w14:textId="11546801" w:rsidR="00DB09F0" w:rsidRPr="00DB09F0" w:rsidRDefault="00DB09F0" w:rsidP="00A77FD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PHASE 1</w:t>
            </w:r>
          </w:p>
        </w:tc>
        <w:tc>
          <w:tcPr>
            <w:tcW w:w="2815" w:type="dxa"/>
            <w:gridSpan w:val="5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A8F7E7F" w14:textId="678C6157" w:rsidR="00DB09F0" w:rsidRPr="00DB09F0" w:rsidRDefault="00DB09F0" w:rsidP="00A77FDE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PHASE 2</w:t>
            </w:r>
          </w:p>
        </w:tc>
      </w:tr>
      <w:tr w:rsidR="0015779D" w:rsidRPr="00DB09F0" w14:paraId="21250026" w14:textId="77777777" w:rsidTr="0015779D">
        <w:trPr>
          <w:gridAfter w:val="1"/>
          <w:wAfter w:w="6" w:type="dxa"/>
          <w:trHeight w:val="460"/>
        </w:trPr>
        <w:tc>
          <w:tcPr>
            <w:tcW w:w="2965" w:type="dxa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33F4F"/>
            <w:vAlign w:val="center"/>
          </w:tcPr>
          <w:p w14:paraId="350FBB95" w14:textId="77777777" w:rsidR="00A77FDE" w:rsidRPr="0015779D" w:rsidRDefault="00A77FDE" w:rsidP="00A77FDE">
            <w:pPr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</w:pPr>
            <w:r w:rsidRPr="0015779D"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  <w:t>ACTIVITY</w:t>
            </w:r>
          </w:p>
        </w:tc>
        <w:tc>
          <w:tcPr>
            <w:tcW w:w="28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</w:tcPr>
          <w:p w14:paraId="379C0238" w14:textId="77777777" w:rsidR="00A77FDE" w:rsidRPr="0015779D" w:rsidRDefault="00A77FDE" w:rsidP="00A77FD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</w:pPr>
            <w:r w:rsidRPr="0015779D"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  <w:t>START</w:t>
            </w:r>
          </w:p>
        </w:tc>
        <w:tc>
          <w:tcPr>
            <w:tcW w:w="1000" w:type="dxa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770DF5EF" w14:textId="77777777" w:rsidR="00A77FDE" w:rsidRPr="0015779D" w:rsidRDefault="00A77FDE" w:rsidP="00A77FD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</w:pPr>
            <w:r w:rsidRPr="0015779D">
              <w:rPr>
                <w:rFonts w:ascii="Times New Roman" w:hAnsi="Times New Roman"/>
                <w:b/>
                <w:bCs/>
                <w:color w:val="FFFFFF" w:themeColor="background1"/>
                <w:sz w:val="16"/>
                <w:szCs w:val="16"/>
              </w:rPr>
              <w:t>END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38FC6715" w14:textId="4F7F4166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SEPT</w:t>
            </w: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5162A001" w14:textId="18B1E5B4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OCT</w:t>
            </w: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388C210E" w14:textId="5D804666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NOV</w:t>
            </w: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0685B237" w14:textId="610D4100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DEC</w:t>
            </w:r>
          </w:p>
        </w:tc>
        <w:tc>
          <w:tcPr>
            <w:tcW w:w="65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6DA0B8A0" w14:textId="57F4E818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JAN</w:t>
            </w:r>
          </w:p>
        </w:tc>
        <w:tc>
          <w:tcPr>
            <w:tcW w:w="651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49D7B40E" w14:textId="17614C25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FEB</w:t>
            </w: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73236682" w14:textId="242616E2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MAR</w:t>
            </w:r>
          </w:p>
        </w:tc>
        <w:tc>
          <w:tcPr>
            <w:tcW w:w="674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302078DF" w14:textId="0F890EBE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APR</w:t>
            </w: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44546A"/>
            <w:vAlign w:val="center"/>
          </w:tcPr>
          <w:p w14:paraId="68C9CF5D" w14:textId="110A6D33" w:rsidR="00A77FDE" w:rsidRP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</w:rPr>
              <w:t>MAY</w:t>
            </w:r>
          </w:p>
        </w:tc>
      </w:tr>
      <w:tr w:rsidR="0015779D" w:rsidRPr="00DB09F0" w14:paraId="036949C6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46CCC8E4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Submission of project ideas.</w:t>
            </w:r>
          </w:p>
          <w:p w14:paraId="31F9153E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3BB0B16F" w14:textId="730280E6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1/9/22</w:t>
            </w:r>
          </w:p>
        </w:tc>
        <w:tc>
          <w:tcPr>
            <w:tcW w:w="1000" w:type="dxa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493B4DD" w14:textId="0CAD6E79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26/9/22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</w:tcPr>
          <w:p w14:paraId="318E24F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352D687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A0E127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8E772F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233353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18E639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E8E759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A40DE8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5A5598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15779D" w:rsidRPr="00DB09F0" w14:paraId="73FC7901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319F9F30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Approval of project idea.</w:t>
            </w:r>
          </w:p>
          <w:p w14:paraId="0B4CAF6B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17F260CF" w14:textId="6F70DC90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20/9/22</w:t>
            </w:r>
          </w:p>
        </w:tc>
        <w:tc>
          <w:tcPr>
            <w:tcW w:w="1000" w:type="dxa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789CDF" w14:textId="0C6FE388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30/9/22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D966" w:themeFill="accent4" w:themeFillTint="99"/>
          </w:tcPr>
          <w:p w14:paraId="5626EF4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EB64F9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317EA5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785AB9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E14FBE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61189C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9DFEA4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E2C05E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9EB53D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15779D" w:rsidRPr="00DB09F0" w14:paraId="06B96990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17AC7789" w14:textId="5AFE2D91" w:rsidR="0015779D" w:rsidRPr="00DB09F0" w:rsidRDefault="0015779D" w:rsidP="00DB09F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Initial Project Work Preparation</w:t>
            </w:r>
          </w:p>
        </w:tc>
        <w:tc>
          <w:tcPr>
            <w:tcW w:w="28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4E728036" w14:textId="25BE97BD" w:rsid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1/10/22</w:t>
            </w:r>
          </w:p>
        </w:tc>
        <w:tc>
          <w:tcPr>
            <w:tcW w:w="1000" w:type="dxa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9AD6F5C" w14:textId="352B2376" w:rsidR="0015779D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25/11/22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D95EACC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</w:tcPr>
          <w:p w14:paraId="6B5D6DCC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</w:tcPr>
          <w:p w14:paraId="7A4A1534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71C73E4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9969903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1790837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B3D170D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1AA04DE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289ACDD" w14:textId="77777777" w:rsidR="0015779D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15779D" w:rsidRPr="00DB09F0" w14:paraId="17418886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0E73BA82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 xml:space="preserve">First presentation about progress of project </w:t>
            </w:r>
            <w:proofErr w:type="gramStart"/>
            <w:r w:rsidRPr="00DB09F0">
              <w:rPr>
                <w:rFonts w:ascii="Times New Roman" w:hAnsi="Times New Roman"/>
                <w:sz w:val="18"/>
                <w:szCs w:val="18"/>
              </w:rPr>
              <w:t>work(</w:t>
            </w:r>
            <w:proofErr w:type="gramEnd"/>
            <w:r w:rsidRPr="00DB09F0">
              <w:rPr>
                <w:rFonts w:ascii="Times New Roman" w:hAnsi="Times New Roman"/>
                <w:sz w:val="18"/>
                <w:szCs w:val="18"/>
              </w:rPr>
              <w:t>Review1 and Review2)</w:t>
            </w:r>
          </w:p>
          <w:p w14:paraId="3C756BE1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7FB86183" w14:textId="4DFCC8EC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2/12/22</w:t>
            </w:r>
          </w:p>
        </w:tc>
        <w:tc>
          <w:tcPr>
            <w:tcW w:w="1000" w:type="dxa"/>
            <w:tcBorders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F81E96E" w14:textId="08CEB7BC" w:rsidR="00DB09F0" w:rsidRPr="00DB09F0" w:rsidRDefault="0015779D" w:rsidP="00DB09F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30/12/22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5E5112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FCEF59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1B1144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9CC2E5" w:themeFill="accent5" w:themeFillTint="99"/>
          </w:tcPr>
          <w:p w14:paraId="5162A60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0883F0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5E692E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99EC44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DD4E4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8" w:space="0" w:color="BFBFBF" w:themeColor="background1" w:themeShade="BF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11F71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15779D" w:rsidRPr="00DB09F0" w14:paraId="5B673925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238371B8" w14:textId="77777777" w:rsidR="00DB09F0" w:rsidRPr="00DB09F0" w:rsidRDefault="00DB09F0" w:rsidP="00DB09F0">
            <w:pPr>
              <w:pStyle w:val="Date"/>
              <w:rPr>
                <w:rFonts w:ascii="Times New Roman" w:hAnsi="Times New Roman"/>
                <w:sz w:val="18"/>
              </w:rPr>
            </w:pPr>
            <w:r w:rsidRPr="00DB09F0">
              <w:rPr>
                <w:rFonts w:ascii="Times New Roman" w:hAnsi="Times New Roman"/>
              </w:rPr>
              <w:t>Started Implementation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04AE775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3425E44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3F482C0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72DBE26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1FE1D4C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2D13E97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CB277AB" w14:textId="52128F65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5A59DB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DA0FB2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3CF05E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822D58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7F766A50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22081FC1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Selection of technology Stack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B6E46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5/1/22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7F64896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19/1/22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2EFE50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BED637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98FD03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CC339C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D966" w:themeFill="accent4" w:themeFillTint="99"/>
            <w:vAlign w:val="center"/>
          </w:tcPr>
          <w:p w14:paraId="4EF8DDCF" w14:textId="6FF17285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62257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C451DB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914E7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B7B2CE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116C26A9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CD97B71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Pose Estimation Logic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618BF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15/1/22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3F4394E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10/3/22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FAA2EC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68E123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A54215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B07870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EB4BD76" w14:textId="088D2D1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16D5134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0751B2F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44A456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05469D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3A564443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D13C98D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Front-end Development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28343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25/2/22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5067DD8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6/5/22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742D47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AA2C85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3542FA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540793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BAB2D49" w14:textId="5AD2D4F4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30F512C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44DF0EA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3C42D24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6A898F9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271931E4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1A857EDB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Classification model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605A1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3/4/22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216D2FF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25/4/22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B145CF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2E93F9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332388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51640D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4D53FF6" w14:textId="757643DC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403B38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D0B494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CCFF66"/>
            <w:vAlign w:val="center"/>
          </w:tcPr>
          <w:p w14:paraId="0507706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96FF51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1F219470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C9BD1D2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Link Frontend and Backend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CD1E8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10/4/22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68193EE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15/5/22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37B57E5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96A388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92DCF6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F1A4BE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B8F8C59" w14:textId="51C148FF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7F70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59D2A2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2965F24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470B7F5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33E50626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66484003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Manual Testing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CC9D2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25/3/22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50B71C1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3/4/22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C7AD07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0CFEA5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84F46E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360186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BBCAC18" w14:textId="2EDDF080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022C81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6699"/>
            <w:vAlign w:val="center"/>
          </w:tcPr>
          <w:p w14:paraId="416417F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6699"/>
            <w:vAlign w:val="center"/>
          </w:tcPr>
          <w:p w14:paraId="37F83C3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92BE46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3D123E75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429C062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Automated Testing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0C674F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3/5/22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58825A9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16/5/22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290CD03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449A6B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6E25F4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50B5CEC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BD9F613" w14:textId="6895AA5E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C2041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523508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6D6108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8EAADB" w:themeFill="accent1" w:themeFillTint="99"/>
            <w:vAlign w:val="center"/>
          </w:tcPr>
          <w:p w14:paraId="5D450D0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0ADA0CD4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7FF2D1B6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Review 3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</w:tcPr>
          <w:p w14:paraId="216430B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BAD06F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0D6D4E9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12988A0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0AF5871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7F46EB8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7F1E815" w14:textId="69C9D6EB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661551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F0AC0B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A908A3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61265D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5AA9C198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6A2AD011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Presented partial implementation of project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77D1F1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25/3/22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661E024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28/3/22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FED5FF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865EE3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CA4442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6AA76F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49561A" w14:textId="5EC6AB6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078D8C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2E74B5" w:themeFill="accent5" w:themeFillShade="BF"/>
            <w:vAlign w:val="center"/>
          </w:tcPr>
          <w:p w14:paraId="5721CA2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655DF7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769A34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4387363A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3D74C627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Review 4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</w:tcPr>
          <w:p w14:paraId="43E2892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4B485D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1F2101E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12F43D0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14B0C0A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61C0354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C7F7FCA" w14:textId="54A1E44D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42565DC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65926D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534B84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28DC33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648FDDC7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53824B7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Presented complete implementation of project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E54B8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2/5/22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089086F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6/5/22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78BDAA6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D08E96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D7F53E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DCADEE8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B9584CC" w14:textId="25C83CA2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145742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1644DF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00F4E5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4B083" w:themeFill="accent2" w:themeFillTint="99"/>
            <w:vAlign w:val="center"/>
          </w:tcPr>
          <w:p w14:paraId="663D9BD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3849E857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6A6A6" w:themeFill="background1" w:themeFillShade="A6"/>
            <w:vAlign w:val="center"/>
          </w:tcPr>
          <w:p w14:paraId="7E3C131A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Submission of report for checking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61B5B74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134592F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770C3A2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7652B5F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075AEED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4559F4F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F24A61C" w14:textId="3AD62BC5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C0574D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2860088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734650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0014C80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1F48FD06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66335DD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Make Revisions in Project report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71621C0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13/5/22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/>
              <w:right w:val="single" w:sz="8" w:space="0" w:color="808080" w:themeColor="background1" w:themeShade="80"/>
            </w:tcBorders>
            <w:shd w:val="clear" w:color="000000" w:fill="F2F2F2"/>
            <w:vAlign w:val="center"/>
            <w:hideMark/>
          </w:tcPr>
          <w:p w14:paraId="17197AA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20/5/22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6F883A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368F62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89D89B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B3FF64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2F91D" w14:textId="27177DC0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69B99F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6E56B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600CCD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D966" w:themeFill="accent4" w:themeFillTint="99"/>
            <w:vAlign w:val="center"/>
          </w:tcPr>
          <w:p w14:paraId="37BE6C2E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7EC7A176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E1FA0A0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Final Submission of Report and Project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6A6A6" w:themeFill="background1" w:themeFillShade="A6"/>
            <w:vAlign w:val="center"/>
            <w:hideMark/>
          </w:tcPr>
          <w:p w14:paraId="2E6204F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14:paraId="01659F0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4D6D0A51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0C98DA5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43DE9F49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</w:tcPr>
          <w:p w14:paraId="71FED91C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329359FD" w14:textId="6FD8FA15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59F0157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6A73E09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A7CC48B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1F8CFCB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5779D" w:rsidRPr="00DB09F0" w14:paraId="05E94A99" w14:textId="77777777" w:rsidTr="0015779D">
        <w:trPr>
          <w:gridAfter w:val="1"/>
          <w:wAfter w:w="6" w:type="dxa"/>
          <w:trHeight w:val="199"/>
        </w:trPr>
        <w:tc>
          <w:tcPr>
            <w:tcW w:w="2965" w:type="dxa"/>
            <w:tcBorders>
              <w:top w:val="nil"/>
              <w:left w:val="single" w:sz="4" w:space="0" w:color="BFBF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B8A39C8" w14:textId="77777777" w:rsidR="00DB09F0" w:rsidRPr="00DB09F0" w:rsidRDefault="00DB09F0" w:rsidP="00DB09F0">
            <w:pPr>
              <w:rPr>
                <w:rFonts w:ascii="Times New Roman" w:hAnsi="Times New Roman"/>
                <w:sz w:val="18"/>
                <w:szCs w:val="22"/>
              </w:rPr>
            </w:pPr>
            <w:r w:rsidRPr="00DB09F0">
              <w:rPr>
                <w:rFonts w:ascii="Times New Roman" w:hAnsi="Times New Roman"/>
                <w:sz w:val="18"/>
                <w:szCs w:val="22"/>
              </w:rPr>
              <w:t>Submitted Black-book Report copy</w:t>
            </w:r>
          </w:p>
        </w:tc>
        <w:tc>
          <w:tcPr>
            <w:tcW w:w="286" w:type="dxa"/>
            <w:tcBorders>
              <w:top w:val="nil"/>
              <w:left w:val="single" w:sz="4" w:space="0" w:color="BFBFBF"/>
              <w:bottom w:val="single" w:sz="8" w:space="0" w:color="808080" w:themeColor="background1" w:themeShade="80"/>
              <w:right w:val="single" w:sz="4" w:space="0" w:color="BFBFBF"/>
            </w:tcBorders>
            <w:shd w:val="clear" w:color="000000" w:fill="F2F2F2"/>
            <w:vAlign w:val="center"/>
          </w:tcPr>
          <w:p w14:paraId="10D788B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09F0">
              <w:rPr>
                <w:rFonts w:ascii="Times New Roman" w:hAnsi="Times New Roman"/>
                <w:sz w:val="18"/>
                <w:szCs w:val="18"/>
              </w:rPr>
              <w:t>20/5/22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F2F2F2"/>
            <w:vAlign w:val="center"/>
          </w:tcPr>
          <w:p w14:paraId="37A3E2BD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6833B6D5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1C9152D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2616327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0825ACE4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2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53E50D7" w14:textId="58DBED26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1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2B01C53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93B7C4A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1BD816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8D08D" w:themeFill="accent6" w:themeFillTint="99"/>
            <w:vAlign w:val="center"/>
          </w:tcPr>
          <w:p w14:paraId="393D761F" w14:textId="77777777" w:rsidR="00DB09F0" w:rsidRPr="00DB09F0" w:rsidRDefault="00DB09F0" w:rsidP="00DB09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6CB357" w14:textId="02EA865B" w:rsidR="00473A9E" w:rsidRPr="00DB09F0" w:rsidRDefault="00473A9E" w:rsidP="001032AD">
      <w:pPr>
        <w:rPr>
          <w:b/>
          <w:sz w:val="32"/>
          <w:szCs w:val="44"/>
        </w:rPr>
      </w:pPr>
    </w:p>
    <w:sectPr w:rsidR="00473A9E" w:rsidRPr="00DB09F0" w:rsidSect="0005511C">
      <w:footerReference w:type="even" r:id="rId15"/>
      <w:footerReference w:type="default" r:id="rId16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726B" w14:textId="77777777" w:rsidR="00AE2B29" w:rsidRDefault="00AE2B29" w:rsidP="00F36FE0">
      <w:r>
        <w:separator/>
      </w:r>
    </w:p>
  </w:endnote>
  <w:endnote w:type="continuationSeparator" w:id="0">
    <w:p w14:paraId="65651D6E" w14:textId="77777777" w:rsidR="00AE2B29" w:rsidRDefault="00AE2B29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25627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8D1AE" w14:textId="77777777" w:rsidR="00F82FF0" w:rsidRDefault="00F82FF0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C0FB8B" w14:textId="77777777" w:rsidR="00F82FF0" w:rsidRDefault="00F82FF0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FEF3" w14:textId="77777777" w:rsidR="00F82FF0" w:rsidRDefault="00F82FF0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154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3CA8" w14:textId="77777777" w:rsidR="00DD0B24" w:rsidRDefault="00DD0B24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DE0F5" w14:textId="77777777" w:rsidR="00DD0B24" w:rsidRDefault="00DD0B24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8469" w14:textId="77777777" w:rsidR="00DD0B24" w:rsidRDefault="00DD0B24" w:rsidP="00F36FE0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565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5921" w14:textId="77777777" w:rsidR="008A395E" w:rsidRDefault="008A395E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F13DD" w14:textId="77777777" w:rsidR="008A395E" w:rsidRDefault="008A395E" w:rsidP="00F36FE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83E" w14:textId="77777777" w:rsidR="008A395E" w:rsidRDefault="008A395E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AAFF" w14:textId="77777777" w:rsidR="00AE2B29" w:rsidRDefault="00AE2B29" w:rsidP="00F36FE0">
      <w:r>
        <w:separator/>
      </w:r>
    </w:p>
  </w:footnote>
  <w:footnote w:type="continuationSeparator" w:id="0">
    <w:p w14:paraId="0E455A92" w14:textId="77777777" w:rsidR="00AE2B29" w:rsidRDefault="00AE2B29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A2CD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B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4E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506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CD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40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4C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40"/>
  </w:num>
  <w:num w:numId="13">
    <w:abstractNumId w:val="38"/>
  </w:num>
  <w:num w:numId="14">
    <w:abstractNumId w:val="20"/>
  </w:num>
  <w:num w:numId="15">
    <w:abstractNumId w:val="14"/>
  </w:num>
  <w:num w:numId="16">
    <w:abstractNumId w:val="25"/>
  </w:num>
  <w:num w:numId="17">
    <w:abstractNumId w:val="32"/>
  </w:num>
  <w:num w:numId="18">
    <w:abstractNumId w:val="18"/>
  </w:num>
  <w:num w:numId="19">
    <w:abstractNumId w:val="16"/>
  </w:num>
  <w:num w:numId="20">
    <w:abstractNumId w:val="33"/>
  </w:num>
  <w:num w:numId="21">
    <w:abstractNumId w:val="17"/>
  </w:num>
  <w:num w:numId="22">
    <w:abstractNumId w:val="30"/>
  </w:num>
  <w:num w:numId="23">
    <w:abstractNumId w:val="41"/>
  </w:num>
  <w:num w:numId="24">
    <w:abstractNumId w:val="37"/>
  </w:num>
  <w:num w:numId="25">
    <w:abstractNumId w:val="13"/>
  </w:num>
  <w:num w:numId="26">
    <w:abstractNumId w:val="35"/>
  </w:num>
  <w:num w:numId="27">
    <w:abstractNumId w:val="12"/>
  </w:num>
  <w:num w:numId="28">
    <w:abstractNumId w:val="29"/>
  </w:num>
  <w:num w:numId="29">
    <w:abstractNumId w:val="22"/>
  </w:num>
  <w:num w:numId="30">
    <w:abstractNumId w:val="21"/>
  </w:num>
  <w:num w:numId="31">
    <w:abstractNumId w:val="31"/>
  </w:num>
  <w:num w:numId="32">
    <w:abstractNumId w:val="15"/>
  </w:num>
  <w:num w:numId="33">
    <w:abstractNumId w:val="39"/>
  </w:num>
  <w:num w:numId="34">
    <w:abstractNumId w:val="10"/>
  </w:num>
  <w:num w:numId="35">
    <w:abstractNumId w:val="36"/>
  </w:num>
  <w:num w:numId="36">
    <w:abstractNumId w:val="24"/>
  </w:num>
  <w:num w:numId="37">
    <w:abstractNumId w:val="42"/>
  </w:num>
  <w:num w:numId="38">
    <w:abstractNumId w:val="19"/>
  </w:num>
  <w:num w:numId="39">
    <w:abstractNumId w:val="11"/>
  </w:num>
  <w:num w:numId="40">
    <w:abstractNumId w:val="23"/>
  </w:num>
  <w:num w:numId="41">
    <w:abstractNumId w:val="27"/>
  </w:num>
  <w:num w:numId="42">
    <w:abstractNumId w:val="2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7"/>
    <w:rsid w:val="000013C8"/>
    <w:rsid w:val="00016F6D"/>
    <w:rsid w:val="00031AF7"/>
    <w:rsid w:val="00036FF2"/>
    <w:rsid w:val="000413A5"/>
    <w:rsid w:val="0005511C"/>
    <w:rsid w:val="000B3AA5"/>
    <w:rsid w:val="000C02F8"/>
    <w:rsid w:val="000C4DD4"/>
    <w:rsid w:val="000C5A84"/>
    <w:rsid w:val="000D5F7F"/>
    <w:rsid w:val="000D7482"/>
    <w:rsid w:val="000E7AF5"/>
    <w:rsid w:val="000F1D44"/>
    <w:rsid w:val="00102924"/>
    <w:rsid w:val="001032AD"/>
    <w:rsid w:val="0011091C"/>
    <w:rsid w:val="00111C4F"/>
    <w:rsid w:val="00113DCB"/>
    <w:rsid w:val="00121D51"/>
    <w:rsid w:val="001304C4"/>
    <w:rsid w:val="001472A1"/>
    <w:rsid w:val="00150B91"/>
    <w:rsid w:val="001546C7"/>
    <w:rsid w:val="001572F3"/>
    <w:rsid w:val="0015779D"/>
    <w:rsid w:val="00172EE8"/>
    <w:rsid w:val="001756CC"/>
    <w:rsid w:val="001848FC"/>
    <w:rsid w:val="001962A6"/>
    <w:rsid w:val="001D59EC"/>
    <w:rsid w:val="001E1863"/>
    <w:rsid w:val="00200253"/>
    <w:rsid w:val="00201DAA"/>
    <w:rsid w:val="00206944"/>
    <w:rsid w:val="00206A92"/>
    <w:rsid w:val="002453A2"/>
    <w:rsid w:val="002507EE"/>
    <w:rsid w:val="00260AD4"/>
    <w:rsid w:val="00262454"/>
    <w:rsid w:val="00294C13"/>
    <w:rsid w:val="00294C92"/>
    <w:rsid w:val="00296750"/>
    <w:rsid w:val="002A45FC"/>
    <w:rsid w:val="002A6488"/>
    <w:rsid w:val="002E1C61"/>
    <w:rsid w:val="002E4407"/>
    <w:rsid w:val="002F2C0D"/>
    <w:rsid w:val="002F39CD"/>
    <w:rsid w:val="00303C60"/>
    <w:rsid w:val="0031410C"/>
    <w:rsid w:val="00321387"/>
    <w:rsid w:val="00330D15"/>
    <w:rsid w:val="0033142E"/>
    <w:rsid w:val="00332DF6"/>
    <w:rsid w:val="0034132F"/>
    <w:rsid w:val="003457E6"/>
    <w:rsid w:val="00345B4E"/>
    <w:rsid w:val="0036595F"/>
    <w:rsid w:val="003758D7"/>
    <w:rsid w:val="00385C71"/>
    <w:rsid w:val="00394B27"/>
    <w:rsid w:val="00394B8A"/>
    <w:rsid w:val="003A704D"/>
    <w:rsid w:val="003B1ABE"/>
    <w:rsid w:val="003C68E8"/>
    <w:rsid w:val="003D220F"/>
    <w:rsid w:val="003D28EE"/>
    <w:rsid w:val="003D706E"/>
    <w:rsid w:val="003D7E76"/>
    <w:rsid w:val="003E0399"/>
    <w:rsid w:val="003E7A75"/>
    <w:rsid w:val="003F787D"/>
    <w:rsid w:val="00422668"/>
    <w:rsid w:val="00453FB0"/>
    <w:rsid w:val="0045552B"/>
    <w:rsid w:val="0046242A"/>
    <w:rsid w:val="004654F9"/>
    <w:rsid w:val="004674F6"/>
    <w:rsid w:val="00473A9E"/>
    <w:rsid w:val="00482909"/>
    <w:rsid w:val="00491059"/>
    <w:rsid w:val="00492BF1"/>
    <w:rsid w:val="00493BCE"/>
    <w:rsid w:val="004952F9"/>
    <w:rsid w:val="004A2483"/>
    <w:rsid w:val="004B4C32"/>
    <w:rsid w:val="004D59AF"/>
    <w:rsid w:val="004E520B"/>
    <w:rsid w:val="004E59C7"/>
    <w:rsid w:val="004E7C78"/>
    <w:rsid w:val="005063BE"/>
    <w:rsid w:val="00507F71"/>
    <w:rsid w:val="00507FF4"/>
    <w:rsid w:val="00531F82"/>
    <w:rsid w:val="005345A7"/>
    <w:rsid w:val="00543EFB"/>
    <w:rsid w:val="00547183"/>
    <w:rsid w:val="00557C38"/>
    <w:rsid w:val="0056539A"/>
    <w:rsid w:val="00574CA2"/>
    <w:rsid w:val="005913EC"/>
    <w:rsid w:val="005921CD"/>
    <w:rsid w:val="005968C0"/>
    <w:rsid w:val="005A2BD6"/>
    <w:rsid w:val="005B7C30"/>
    <w:rsid w:val="005C1013"/>
    <w:rsid w:val="005D0707"/>
    <w:rsid w:val="005F5ABE"/>
    <w:rsid w:val="005F70B0"/>
    <w:rsid w:val="005F7B5D"/>
    <w:rsid w:val="006207F9"/>
    <w:rsid w:val="006316D7"/>
    <w:rsid w:val="006437C4"/>
    <w:rsid w:val="006609E2"/>
    <w:rsid w:val="00660D04"/>
    <w:rsid w:val="00666161"/>
    <w:rsid w:val="00681EE0"/>
    <w:rsid w:val="00683957"/>
    <w:rsid w:val="006940BE"/>
    <w:rsid w:val="006950B1"/>
    <w:rsid w:val="006B39F0"/>
    <w:rsid w:val="006B5ECE"/>
    <w:rsid w:val="006B6267"/>
    <w:rsid w:val="006C1052"/>
    <w:rsid w:val="006C3482"/>
    <w:rsid w:val="006C39ED"/>
    <w:rsid w:val="006C66DE"/>
    <w:rsid w:val="006D36F2"/>
    <w:rsid w:val="006D644D"/>
    <w:rsid w:val="006D6888"/>
    <w:rsid w:val="006E24AA"/>
    <w:rsid w:val="006E2FAC"/>
    <w:rsid w:val="006F5AC0"/>
    <w:rsid w:val="00714325"/>
    <w:rsid w:val="00744E50"/>
    <w:rsid w:val="00756B3B"/>
    <w:rsid w:val="00774101"/>
    <w:rsid w:val="0078197E"/>
    <w:rsid w:val="00783BAD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4192B"/>
    <w:rsid w:val="00847D0B"/>
    <w:rsid w:val="0085124E"/>
    <w:rsid w:val="00863730"/>
    <w:rsid w:val="008810EC"/>
    <w:rsid w:val="008A38BB"/>
    <w:rsid w:val="008A395E"/>
    <w:rsid w:val="008A59FA"/>
    <w:rsid w:val="008B4152"/>
    <w:rsid w:val="008C3ED9"/>
    <w:rsid w:val="008C7BAE"/>
    <w:rsid w:val="008C7CD0"/>
    <w:rsid w:val="008D7EB0"/>
    <w:rsid w:val="008F0F82"/>
    <w:rsid w:val="008F73FB"/>
    <w:rsid w:val="008F74B0"/>
    <w:rsid w:val="009016C1"/>
    <w:rsid w:val="0091464D"/>
    <w:rsid w:val="009152A8"/>
    <w:rsid w:val="00942BD8"/>
    <w:rsid w:val="00952AB1"/>
    <w:rsid w:val="009541D8"/>
    <w:rsid w:val="00977EFD"/>
    <w:rsid w:val="009A10DA"/>
    <w:rsid w:val="009A140C"/>
    <w:rsid w:val="009A2F68"/>
    <w:rsid w:val="009A7594"/>
    <w:rsid w:val="009C2E35"/>
    <w:rsid w:val="009C4A98"/>
    <w:rsid w:val="009C6682"/>
    <w:rsid w:val="009D3ACD"/>
    <w:rsid w:val="009D75CE"/>
    <w:rsid w:val="009E31FD"/>
    <w:rsid w:val="009E4A5C"/>
    <w:rsid w:val="009E71D3"/>
    <w:rsid w:val="009F028C"/>
    <w:rsid w:val="00A06691"/>
    <w:rsid w:val="00A11BF6"/>
    <w:rsid w:val="00A12C16"/>
    <w:rsid w:val="00A2037C"/>
    <w:rsid w:val="00A2277A"/>
    <w:rsid w:val="00A255C6"/>
    <w:rsid w:val="00A649D2"/>
    <w:rsid w:val="00A6738D"/>
    <w:rsid w:val="00A71225"/>
    <w:rsid w:val="00A75E8D"/>
    <w:rsid w:val="00A77FDE"/>
    <w:rsid w:val="00A87B53"/>
    <w:rsid w:val="00A94CC9"/>
    <w:rsid w:val="00A94E32"/>
    <w:rsid w:val="00A95536"/>
    <w:rsid w:val="00AA5E3A"/>
    <w:rsid w:val="00AB1F2A"/>
    <w:rsid w:val="00AC6B85"/>
    <w:rsid w:val="00AD6706"/>
    <w:rsid w:val="00AE12B5"/>
    <w:rsid w:val="00AE1A89"/>
    <w:rsid w:val="00AE2B29"/>
    <w:rsid w:val="00AE5CE6"/>
    <w:rsid w:val="00B079B7"/>
    <w:rsid w:val="00B1033B"/>
    <w:rsid w:val="00B10770"/>
    <w:rsid w:val="00B5531F"/>
    <w:rsid w:val="00B701A2"/>
    <w:rsid w:val="00B73F9D"/>
    <w:rsid w:val="00B83AC9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C0452E"/>
    <w:rsid w:val="00C12C0B"/>
    <w:rsid w:val="00C14705"/>
    <w:rsid w:val="00C3014C"/>
    <w:rsid w:val="00C52DAA"/>
    <w:rsid w:val="00C81141"/>
    <w:rsid w:val="00C868DE"/>
    <w:rsid w:val="00C90BAE"/>
    <w:rsid w:val="00CA2CD6"/>
    <w:rsid w:val="00CA5E15"/>
    <w:rsid w:val="00CA6F96"/>
    <w:rsid w:val="00CB4DF0"/>
    <w:rsid w:val="00CB5333"/>
    <w:rsid w:val="00CB7486"/>
    <w:rsid w:val="00CB7FA5"/>
    <w:rsid w:val="00CD2479"/>
    <w:rsid w:val="00CF7C60"/>
    <w:rsid w:val="00D022DF"/>
    <w:rsid w:val="00D166A3"/>
    <w:rsid w:val="00D2118F"/>
    <w:rsid w:val="00D2644E"/>
    <w:rsid w:val="00D26580"/>
    <w:rsid w:val="00D37C95"/>
    <w:rsid w:val="00D4690E"/>
    <w:rsid w:val="00D60C39"/>
    <w:rsid w:val="00D660EC"/>
    <w:rsid w:val="00D675F4"/>
    <w:rsid w:val="00D82ADF"/>
    <w:rsid w:val="00D90B36"/>
    <w:rsid w:val="00DB09F0"/>
    <w:rsid w:val="00DB1AE1"/>
    <w:rsid w:val="00DD0B24"/>
    <w:rsid w:val="00DE1475"/>
    <w:rsid w:val="00DE1C16"/>
    <w:rsid w:val="00E0014C"/>
    <w:rsid w:val="00E06662"/>
    <w:rsid w:val="00E11F52"/>
    <w:rsid w:val="00E1328E"/>
    <w:rsid w:val="00E32805"/>
    <w:rsid w:val="00E62BF6"/>
    <w:rsid w:val="00E702FC"/>
    <w:rsid w:val="00E7322A"/>
    <w:rsid w:val="00E8348B"/>
    <w:rsid w:val="00E85804"/>
    <w:rsid w:val="00E87354"/>
    <w:rsid w:val="00E942CC"/>
    <w:rsid w:val="00E95C18"/>
    <w:rsid w:val="00E97F89"/>
    <w:rsid w:val="00EB23F8"/>
    <w:rsid w:val="00EB5928"/>
    <w:rsid w:val="00EC3CDB"/>
    <w:rsid w:val="00F05EE6"/>
    <w:rsid w:val="00F11F7B"/>
    <w:rsid w:val="00F200A5"/>
    <w:rsid w:val="00F36FE0"/>
    <w:rsid w:val="00F52A7E"/>
    <w:rsid w:val="00F82FF0"/>
    <w:rsid w:val="00F85E87"/>
    <w:rsid w:val="00F90516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7A23A"/>
  <w15:docId w15:val="{BDF38C94-EC49-4443-A76A-1958FA0C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016F6D"/>
    <w:pPr>
      <w:spacing w:after="6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_marne\Downloads\IC-Simple-Gantt-Chart-1097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IC-Simple-Gantt-Chart-10975_WORD.dotx</Template>
  <TotalTime>131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</cp:lastModifiedBy>
  <cp:revision>3</cp:revision>
  <cp:lastPrinted>2019-11-24T23:54:00Z</cp:lastPrinted>
  <dcterms:created xsi:type="dcterms:W3CDTF">2022-05-19T18:21:00Z</dcterms:created>
  <dcterms:modified xsi:type="dcterms:W3CDTF">2022-05-22T16:48:00Z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